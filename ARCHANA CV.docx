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777E773A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2769AEA0" w14:textId="29471DD1" w:rsidR="001B2ABD" w:rsidRDefault="001B2ABD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1C5D04B9" w14:textId="77777777" w:rsidR="001B2ABD" w:rsidRPr="00245A2D" w:rsidRDefault="001B2ABD" w:rsidP="000C45FF">
            <w:pPr>
              <w:tabs>
                <w:tab w:val="left" w:pos="99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470" w:type="dxa"/>
            <w:vAlign w:val="bottom"/>
          </w:tcPr>
          <w:p w14:paraId="378AE375" w14:textId="13D29128" w:rsidR="001B2ABD" w:rsidRPr="00245A2D" w:rsidRDefault="00245A2D" w:rsidP="001B2ABD">
            <w:pPr>
              <w:pStyle w:val="Title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245A2D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NAME: </w:t>
            </w:r>
            <w:r w:rsidR="009B677D" w:rsidRPr="00245A2D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kandhada.archana</w:t>
            </w:r>
          </w:p>
          <w:p w14:paraId="201A7527" w14:textId="77777777" w:rsidR="00B963FE" w:rsidRPr="00245A2D" w:rsidRDefault="00B963FE" w:rsidP="00B963FE">
            <w:pPr>
              <w:rPr>
                <w:rFonts w:ascii="Times New Roman" w:hAnsi="Times New Roman" w:cs="Times New Roman"/>
              </w:rPr>
            </w:pPr>
          </w:p>
          <w:p w14:paraId="3D0660F2" w14:textId="77777777" w:rsidR="00B963FE" w:rsidRPr="00245A2D" w:rsidRDefault="00B963FE" w:rsidP="00B963FE">
            <w:pPr>
              <w:rPr>
                <w:rFonts w:ascii="Times New Roman" w:hAnsi="Times New Roman" w:cs="Times New Roman"/>
              </w:rPr>
            </w:pPr>
          </w:p>
          <w:p w14:paraId="04700F74" w14:textId="77777777" w:rsidR="00B963FE" w:rsidRPr="00245A2D" w:rsidRDefault="00B963FE" w:rsidP="00B963FE">
            <w:pPr>
              <w:rPr>
                <w:rFonts w:ascii="Times New Roman" w:hAnsi="Times New Roman" w:cs="Times New Roman"/>
              </w:rPr>
            </w:pPr>
          </w:p>
          <w:p w14:paraId="554FFAC9" w14:textId="77777777" w:rsidR="00B963FE" w:rsidRPr="00245A2D" w:rsidRDefault="00B963FE" w:rsidP="00B963FE">
            <w:pPr>
              <w:rPr>
                <w:rFonts w:ascii="Times New Roman" w:hAnsi="Times New Roman" w:cs="Times New Roman"/>
              </w:rPr>
            </w:pPr>
          </w:p>
          <w:p w14:paraId="66B819F2" w14:textId="77777777" w:rsidR="00B963FE" w:rsidRPr="00245A2D" w:rsidRDefault="00B963FE" w:rsidP="00B9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429208924"/>
              <w:placeholder>
                <w:docPart w:val="664E8EBF4BA14C64AC260861DC63BC92"/>
              </w:placeholder>
              <w:temporary/>
              <w:showingPlcHdr/>
              <w15:appearance w15:val="hidden"/>
            </w:sdtPr>
            <w:sdtContent>
              <w:p w14:paraId="2DDB1DF5" w14:textId="77777777" w:rsidR="00B963FE" w:rsidRPr="00245A2D" w:rsidRDefault="00B963FE" w:rsidP="00B963FE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45A2D">
                  <w:rPr>
                    <w:rFonts w:ascii="Times New Roman" w:hAnsi="Times New Roman" w:cs="Times New Roman"/>
                    <w:sz w:val="24"/>
                    <w:szCs w:val="24"/>
                  </w:rPr>
                  <w:t>WEBSITE:</w:t>
                </w:r>
              </w:p>
            </w:sdtContent>
          </w:sdt>
          <w:p w14:paraId="4A18FDE5" w14:textId="77777777" w:rsidR="00B963FE" w:rsidRPr="00245A2D" w:rsidRDefault="00B963FE" w:rsidP="00B96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A2D">
              <w:rPr>
                <w:rFonts w:ascii="Times New Roman" w:hAnsi="Times New Roman" w:cs="Times New Roman"/>
                <w:sz w:val="24"/>
                <w:szCs w:val="24"/>
              </w:rPr>
              <w:t>Portfolio website.</w:t>
            </w:r>
          </w:p>
          <w:p w14:paraId="03912B44" w14:textId="77777777" w:rsidR="00B963FE" w:rsidRPr="00245A2D" w:rsidRDefault="00B963FE" w:rsidP="00B963FE">
            <w:pPr>
              <w:rPr>
                <w:rFonts w:ascii="Times New Roman" w:hAnsi="Times New Roman" w:cs="Times New Roman"/>
              </w:rPr>
            </w:pPr>
          </w:p>
          <w:p w14:paraId="6644C676" w14:textId="26F6A7A8" w:rsidR="001B2ABD" w:rsidRPr="00245A2D" w:rsidRDefault="001B2ABD" w:rsidP="001B2ABD">
            <w:pPr>
              <w:pStyle w:val="Subtitle"/>
              <w:rPr>
                <w:rFonts w:ascii="Times New Roman" w:hAnsi="Times New Roman" w:cs="Times New Roman"/>
              </w:rPr>
            </w:pPr>
          </w:p>
        </w:tc>
      </w:tr>
      <w:tr w:rsidR="001B2ABD" w14:paraId="5B5166B7" w14:textId="77777777" w:rsidTr="001B2ABD">
        <w:tc>
          <w:tcPr>
            <w:tcW w:w="3600" w:type="dxa"/>
          </w:tcPr>
          <w:sdt>
            <w:sdtPr>
              <w:rPr>
                <w:rFonts w:ascii="Times New Roman" w:hAnsi="Times New Roman" w:cs="Times New Roman"/>
              </w:rPr>
              <w:id w:val="-1711873194"/>
              <w:placeholder>
                <w:docPart w:val="D8812DCFED494153A759E8FD63E4B808"/>
              </w:placeholder>
              <w:temporary/>
              <w:showingPlcHdr/>
              <w15:appearance w15:val="hidden"/>
            </w:sdtPr>
            <w:sdtEndPr/>
            <w:sdtContent>
              <w:p w14:paraId="562258F1" w14:textId="1AFAEEEB" w:rsidR="00036450" w:rsidRPr="00245A2D" w:rsidRDefault="00036450" w:rsidP="00C66DD6">
                <w:pPr>
                  <w:pStyle w:val="Heading3"/>
                  <w:rPr>
                    <w:rFonts w:ascii="Times New Roman" w:hAnsi="Times New Roman" w:cs="Times New Roman"/>
                  </w:rPr>
                </w:pPr>
                <w:r w:rsidRPr="00245A2D">
                  <w:rPr>
                    <w:rFonts w:ascii="Times New Roman" w:hAnsi="Times New Roman" w:cs="Times New Roman"/>
                  </w:rPr>
                  <w:t>Profile</w:t>
                </w:r>
              </w:p>
            </w:sdtContent>
          </w:sdt>
          <w:p w14:paraId="1E3A2FEB" w14:textId="77777777" w:rsidR="00C66DD6" w:rsidRPr="00245A2D" w:rsidRDefault="00C66DD6" w:rsidP="00C66DD6">
            <w:pPr>
              <w:rPr>
                <w:rFonts w:ascii="Times New Roman" w:hAnsi="Times New Roman" w:cs="Times New Roman"/>
              </w:rPr>
            </w:pPr>
          </w:p>
          <w:p w14:paraId="5C94548A" w14:textId="68710CB5" w:rsidR="00A106DB" w:rsidRPr="00245A2D" w:rsidRDefault="00A106DB" w:rsidP="00C66D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A2D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191D6F" w:rsidRPr="00245A2D">
              <w:rPr>
                <w:rFonts w:ascii="Times New Roman" w:hAnsi="Times New Roman" w:cs="Times New Roman"/>
                <w:sz w:val="24"/>
                <w:szCs w:val="24"/>
              </w:rPr>
              <w:t xml:space="preserve">Computer science </w:t>
            </w:r>
            <w:r w:rsidRPr="00245A2D">
              <w:rPr>
                <w:rFonts w:ascii="Times New Roman" w:hAnsi="Times New Roman" w:cs="Times New Roman"/>
                <w:sz w:val="24"/>
                <w:szCs w:val="24"/>
              </w:rPr>
              <w:t xml:space="preserve">student with hands on </w:t>
            </w:r>
            <w:r w:rsidR="00381321" w:rsidRPr="00245A2D">
              <w:rPr>
                <w:rFonts w:ascii="Times New Roman" w:hAnsi="Times New Roman" w:cs="Times New Roman"/>
                <w:sz w:val="24"/>
                <w:szCs w:val="24"/>
              </w:rPr>
              <w:t xml:space="preserve">experience in creating </w:t>
            </w:r>
            <w:r w:rsidR="00817B89" w:rsidRPr="00245A2D">
              <w:rPr>
                <w:rFonts w:ascii="Times New Roman" w:hAnsi="Times New Roman" w:cs="Times New Roman"/>
                <w:sz w:val="24"/>
                <w:szCs w:val="24"/>
              </w:rPr>
              <w:t xml:space="preserve">and developing </w:t>
            </w:r>
            <w:r w:rsidR="00381321" w:rsidRPr="00245A2D">
              <w:rPr>
                <w:rFonts w:ascii="Times New Roman" w:hAnsi="Times New Roman" w:cs="Times New Roman"/>
                <w:sz w:val="24"/>
                <w:szCs w:val="24"/>
              </w:rPr>
              <w:t xml:space="preserve">website and can work on </w:t>
            </w:r>
            <w:r w:rsidR="006D299B" w:rsidRPr="00245A2D">
              <w:rPr>
                <w:rFonts w:ascii="Times New Roman" w:hAnsi="Times New Roman" w:cs="Times New Roman"/>
                <w:sz w:val="24"/>
                <w:szCs w:val="24"/>
              </w:rPr>
              <w:t>digital marketing.</w:t>
            </w:r>
            <w:r w:rsidR="000D738C" w:rsidRPr="00245A2D">
              <w:rPr>
                <w:rFonts w:ascii="Times New Roman" w:hAnsi="Times New Roman" w:cs="Times New Roman"/>
                <w:sz w:val="24"/>
                <w:szCs w:val="24"/>
              </w:rPr>
              <w:t xml:space="preserve"> Keen </w:t>
            </w:r>
            <w:r w:rsidR="00404898" w:rsidRPr="00245A2D">
              <w:rPr>
                <w:rFonts w:ascii="Times New Roman" w:hAnsi="Times New Roman" w:cs="Times New Roman"/>
                <w:sz w:val="24"/>
                <w:szCs w:val="24"/>
              </w:rPr>
              <w:t>to pursue a career in Professional Services with a focus on audit</w:t>
            </w:r>
            <w:r w:rsidR="00F057F3" w:rsidRPr="00245A2D">
              <w:rPr>
                <w:rFonts w:ascii="Times New Roman" w:hAnsi="Times New Roman" w:cs="Times New Roman"/>
                <w:sz w:val="24"/>
                <w:szCs w:val="24"/>
              </w:rPr>
              <w:t xml:space="preserve"> and accounting roles.</w:t>
            </w:r>
          </w:p>
          <w:p w14:paraId="7EBAEB1E" w14:textId="77777777" w:rsidR="00036450" w:rsidRPr="00245A2D" w:rsidRDefault="00036450" w:rsidP="00036450">
            <w:pPr>
              <w:rPr>
                <w:rFonts w:ascii="Times New Roman" w:hAnsi="Times New Roman" w:cs="Times New Roman"/>
              </w:rPr>
            </w:pPr>
          </w:p>
          <w:sdt>
            <w:sdtPr>
              <w:rPr>
                <w:rFonts w:ascii="Times New Roman" w:hAnsi="Times New Roman" w:cs="Times New Roman"/>
              </w:rPr>
              <w:id w:val="-1954003311"/>
              <w:placeholder>
                <w:docPart w:val="A57F58DEC9D64C96A20AF9ADDAF62732"/>
              </w:placeholder>
              <w:temporary/>
              <w:showingPlcHdr/>
              <w15:appearance w15:val="hidden"/>
            </w:sdtPr>
            <w:sdtEndPr/>
            <w:sdtContent>
              <w:p w14:paraId="63DAC85F" w14:textId="77777777" w:rsidR="00036450" w:rsidRPr="00245A2D" w:rsidRDefault="00CB0055" w:rsidP="00CB0055">
                <w:pPr>
                  <w:pStyle w:val="Heading3"/>
                  <w:rPr>
                    <w:rFonts w:ascii="Times New Roman" w:hAnsi="Times New Roman" w:cs="Times New Roman"/>
                  </w:rPr>
                </w:pPr>
                <w:r w:rsidRPr="00245A2D">
                  <w:rPr>
                    <w:rFonts w:ascii="Times New Roman" w:hAnsi="Times New Roman" w:cs="Times New Roman"/>
                  </w:rPr>
                  <w:t>Contact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1111563247"/>
              <w:placeholder>
                <w:docPart w:val="8E257589252C450E891277404B39D120"/>
              </w:placeholder>
              <w:temporary/>
              <w:showingPlcHdr/>
              <w15:appearance w15:val="hidden"/>
            </w:sdtPr>
            <w:sdtEndPr/>
            <w:sdtContent>
              <w:p w14:paraId="5B45C2B2" w14:textId="77777777" w:rsidR="004D3011" w:rsidRPr="00245A2D" w:rsidRDefault="004D3011" w:rsidP="004D301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45A2D">
                  <w:rPr>
                    <w:rFonts w:ascii="Times New Roman" w:hAnsi="Times New Roman" w:cs="Times New Roman"/>
                    <w:sz w:val="24"/>
                    <w:szCs w:val="24"/>
                  </w:rPr>
                  <w:t>PHONE:</w:t>
                </w:r>
              </w:p>
            </w:sdtContent>
          </w:sdt>
          <w:p w14:paraId="1E4B0CDE" w14:textId="51708BB0" w:rsidR="004D3011" w:rsidRPr="00245A2D" w:rsidRDefault="007F571E" w:rsidP="004D3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A2D">
              <w:rPr>
                <w:rFonts w:ascii="Times New Roman" w:hAnsi="Times New Roman" w:cs="Times New Roman"/>
                <w:sz w:val="24"/>
                <w:szCs w:val="24"/>
              </w:rPr>
              <w:t>9059530373</w:t>
            </w:r>
          </w:p>
          <w:p w14:paraId="40397132" w14:textId="77777777" w:rsidR="004D3011" w:rsidRPr="00245A2D" w:rsidRDefault="004D3011" w:rsidP="004D30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E157F3" w14:textId="598B9761" w:rsidR="00517DE5" w:rsidRPr="00245A2D" w:rsidRDefault="00B963FE" w:rsidP="004D3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A2D">
              <w:rPr>
                <w:rFonts w:ascii="Times New Roman" w:hAnsi="Times New Roman" w:cs="Times New Roman"/>
                <w:sz w:val="24"/>
                <w:szCs w:val="24"/>
              </w:rPr>
              <w:t>Address: H.NO</w:t>
            </w:r>
            <w:r w:rsidR="007F4F4E" w:rsidRPr="00245A2D">
              <w:rPr>
                <w:rFonts w:ascii="Times New Roman" w:hAnsi="Times New Roman" w:cs="Times New Roman"/>
                <w:sz w:val="24"/>
                <w:szCs w:val="24"/>
              </w:rPr>
              <w:t xml:space="preserve">:2-30, </w:t>
            </w:r>
            <w:r w:rsidR="00245A2D" w:rsidRPr="00245A2D">
              <w:rPr>
                <w:rFonts w:ascii="Times New Roman" w:hAnsi="Times New Roman" w:cs="Times New Roman"/>
                <w:sz w:val="24"/>
                <w:szCs w:val="24"/>
              </w:rPr>
              <w:t>Maharaj pet</w:t>
            </w:r>
            <w:r w:rsidR="007F4F4E" w:rsidRPr="00245A2D">
              <w:rPr>
                <w:rFonts w:ascii="Times New Roman" w:hAnsi="Times New Roman" w:cs="Times New Roman"/>
                <w:sz w:val="24"/>
                <w:szCs w:val="24"/>
              </w:rPr>
              <w:t>, Shankerpally, Hyderabad, 501203</w:t>
            </w:r>
            <w:r w:rsidR="00245A2D" w:rsidRPr="00245A2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EA92C4E" w14:textId="77777777" w:rsidR="00245A2D" w:rsidRPr="00245A2D" w:rsidRDefault="00245A2D" w:rsidP="004D30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020D78" w14:textId="77777777" w:rsidR="00245A2D" w:rsidRPr="00245A2D" w:rsidRDefault="00245A2D" w:rsidP="004D30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C427DD" w14:textId="3B15A259" w:rsidR="004D3011" w:rsidRPr="00245A2D" w:rsidRDefault="006300A1" w:rsidP="004D3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40260293"/>
                <w:placeholder>
                  <w:docPart w:val="1A7DF31C1BC245C490717BA52A011BA7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245A2D">
                  <w:rPr>
                    <w:rFonts w:ascii="Times New Roman" w:hAnsi="Times New Roman" w:cs="Times New Roman"/>
                    <w:sz w:val="24"/>
                    <w:szCs w:val="24"/>
                  </w:rPr>
                  <w:t>EMAIL:</w:t>
                </w:r>
              </w:sdtContent>
            </w:sdt>
          </w:p>
          <w:p w14:paraId="633A2838" w14:textId="1AB4F2E8" w:rsidR="00036450" w:rsidRPr="00245A2D" w:rsidRDefault="00617894" w:rsidP="004D3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245A2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Kandha.archana21@ifheindia.org</w:t>
              </w:r>
            </w:hyperlink>
          </w:p>
          <w:p w14:paraId="2EB11D31" w14:textId="77777777" w:rsidR="00564FBE" w:rsidRPr="00245A2D" w:rsidRDefault="00564FBE" w:rsidP="004D30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E0C3A5" w14:textId="46CD1BF9" w:rsidR="00F2780B" w:rsidRPr="00245A2D" w:rsidRDefault="00F2780B" w:rsidP="004D3011">
            <w:pPr>
              <w:rPr>
                <w:rStyle w:val="Hyperlink"/>
                <w:rFonts w:ascii="Times New Roman" w:hAnsi="Times New Roman" w:cs="Times New Roman"/>
                <w:u w:val="none"/>
              </w:rPr>
            </w:pPr>
          </w:p>
          <w:p w14:paraId="26E3BF45" w14:textId="5F87004B" w:rsidR="000978C5" w:rsidRPr="003F736C" w:rsidRDefault="000978C5" w:rsidP="006B2CB2">
            <w:pPr>
              <w:pStyle w:val="Heading3"/>
              <w:rPr>
                <w:b w:val="0"/>
                <w:bCs/>
              </w:rPr>
            </w:pPr>
          </w:p>
        </w:tc>
        <w:tc>
          <w:tcPr>
            <w:tcW w:w="720" w:type="dxa"/>
          </w:tcPr>
          <w:p w14:paraId="0A2D80E1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1049110328"/>
              <w:placeholder>
                <w:docPart w:val="708A182FD2184334B8716C760650ECDE"/>
              </w:placeholder>
              <w:temporary/>
              <w:showingPlcHdr/>
              <w15:appearance w15:val="hidden"/>
            </w:sdtPr>
            <w:sdtEndPr/>
            <w:sdtContent>
              <w:p w14:paraId="0EB5DDCE" w14:textId="77777777" w:rsidR="001B2ABD" w:rsidRPr="00245A2D" w:rsidRDefault="00E25A26" w:rsidP="00036450">
                <w:pPr>
                  <w:pStyle w:val="Heading2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45A2D">
                  <w:rPr>
                    <w:rFonts w:ascii="Times New Roman" w:hAnsi="Times New Roman" w:cs="Times New Roman"/>
                    <w:sz w:val="24"/>
                    <w:szCs w:val="24"/>
                  </w:rPr>
                  <w:t>EDUCATION</w:t>
                </w:r>
              </w:p>
            </w:sdtContent>
          </w:sdt>
          <w:p w14:paraId="720AE5CD" w14:textId="626DC70D" w:rsidR="00036450" w:rsidRPr="00245A2D" w:rsidRDefault="00B47AB0" w:rsidP="00B359E4">
            <w:pPr>
              <w:pStyle w:val="Heading4"/>
              <w:rPr>
                <w:rFonts w:ascii="Times New Roman" w:hAnsi="Times New Roman" w:cs="Times New Roman"/>
                <w:sz w:val="24"/>
                <w:szCs w:val="24"/>
              </w:rPr>
            </w:pPr>
            <w:r w:rsidRPr="00245A2D">
              <w:rPr>
                <w:rFonts w:ascii="Times New Roman" w:hAnsi="Times New Roman" w:cs="Times New Roman"/>
                <w:sz w:val="24"/>
                <w:szCs w:val="24"/>
              </w:rPr>
              <w:t>Revathi High School</w:t>
            </w:r>
          </w:p>
          <w:p w14:paraId="271ECBA1" w14:textId="159F96B5" w:rsidR="00036450" w:rsidRPr="00245A2D" w:rsidRDefault="00036450" w:rsidP="00B359E4">
            <w:pPr>
              <w:pStyle w:val="Date"/>
              <w:rPr>
                <w:rFonts w:ascii="Times New Roman" w:hAnsi="Times New Roman" w:cs="Times New Roman"/>
                <w:sz w:val="24"/>
                <w:szCs w:val="24"/>
              </w:rPr>
            </w:pPr>
            <w:r w:rsidRPr="00245A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C50E4" w:rsidRPr="00245A2D">
              <w:rPr>
                <w:rFonts w:ascii="Times New Roman" w:hAnsi="Times New Roman" w:cs="Times New Roman"/>
                <w:sz w:val="24"/>
                <w:szCs w:val="24"/>
              </w:rPr>
              <w:t xml:space="preserve">Completed schooling in </w:t>
            </w:r>
            <w:r w:rsidR="001C7577" w:rsidRPr="00245A2D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  <w:r w:rsidR="00B840CC" w:rsidRPr="00245A2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9A4C231" w14:textId="00BB53F9" w:rsidR="00B840CC" w:rsidRPr="00245A2D" w:rsidRDefault="00B840CC" w:rsidP="00B84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A2D">
              <w:rPr>
                <w:rFonts w:ascii="Times New Roman" w:hAnsi="Times New Roman" w:cs="Times New Roman"/>
                <w:sz w:val="24"/>
                <w:szCs w:val="24"/>
              </w:rPr>
              <w:t>Su</w:t>
            </w:r>
            <w:r w:rsidR="00DB7979" w:rsidRPr="00245A2D">
              <w:rPr>
                <w:rFonts w:ascii="Times New Roman" w:hAnsi="Times New Roman" w:cs="Times New Roman"/>
                <w:sz w:val="24"/>
                <w:szCs w:val="24"/>
              </w:rPr>
              <w:t>bjects: English, Hindi, Telugu, Mathematic</w:t>
            </w:r>
            <w:r w:rsidR="00507FDA" w:rsidRPr="00245A2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DB7979" w:rsidRPr="00245A2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05D63" w:rsidRPr="00245A2D">
              <w:rPr>
                <w:rFonts w:ascii="Times New Roman" w:hAnsi="Times New Roman" w:cs="Times New Roman"/>
                <w:sz w:val="24"/>
                <w:szCs w:val="24"/>
              </w:rPr>
              <w:t xml:space="preserve"> Science,</w:t>
            </w:r>
            <w:r w:rsidR="00DB7979" w:rsidRPr="00245A2D">
              <w:rPr>
                <w:rFonts w:ascii="Times New Roman" w:hAnsi="Times New Roman" w:cs="Times New Roman"/>
                <w:sz w:val="24"/>
                <w:szCs w:val="24"/>
              </w:rPr>
              <w:t xml:space="preserve"> Social</w:t>
            </w:r>
            <w:r w:rsidR="00B05D63" w:rsidRPr="00245A2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07FDA" w:rsidRPr="00245A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B7979" w:rsidRPr="00245A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2F4F716" w14:textId="6E777ADC" w:rsidR="00DC1A43" w:rsidRPr="00245A2D" w:rsidRDefault="00DC1A43" w:rsidP="00036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A2D">
              <w:rPr>
                <w:rFonts w:ascii="Times New Roman" w:hAnsi="Times New Roman" w:cs="Times New Roman"/>
                <w:sz w:val="24"/>
                <w:szCs w:val="24"/>
              </w:rPr>
              <w:t>My CGPA in 10</w:t>
            </w:r>
            <w:r w:rsidR="00445AB1" w:rsidRPr="00245A2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445AB1" w:rsidRPr="00245A2D">
              <w:rPr>
                <w:rFonts w:ascii="Times New Roman" w:hAnsi="Times New Roman" w:cs="Times New Roman"/>
                <w:sz w:val="24"/>
                <w:szCs w:val="24"/>
              </w:rPr>
              <w:t xml:space="preserve"> was 10/10</w:t>
            </w:r>
            <w:r w:rsidR="00F057F3" w:rsidRPr="00245A2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FC38C38" w14:textId="77777777" w:rsidR="00B37C17" w:rsidRPr="00245A2D" w:rsidRDefault="00B37C17" w:rsidP="00B359E4">
            <w:pPr>
              <w:pStyle w:val="Heading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F12674" w14:textId="42A71AFF" w:rsidR="00036450" w:rsidRPr="00245A2D" w:rsidRDefault="00B37C17" w:rsidP="00B359E4">
            <w:pPr>
              <w:pStyle w:val="Heading4"/>
              <w:rPr>
                <w:rFonts w:ascii="Times New Roman" w:hAnsi="Times New Roman" w:cs="Times New Roman"/>
                <w:sz w:val="24"/>
                <w:szCs w:val="24"/>
              </w:rPr>
            </w:pPr>
            <w:r w:rsidRPr="00245A2D">
              <w:rPr>
                <w:rFonts w:ascii="Times New Roman" w:hAnsi="Times New Roman" w:cs="Times New Roman"/>
                <w:sz w:val="24"/>
                <w:szCs w:val="24"/>
              </w:rPr>
              <w:t>Sri Chaitanya Junior College</w:t>
            </w:r>
          </w:p>
          <w:p w14:paraId="48035605" w14:textId="77777777" w:rsidR="00B05D63" w:rsidRPr="00245A2D" w:rsidRDefault="00036450" w:rsidP="00B359E4">
            <w:pPr>
              <w:pStyle w:val="Date"/>
              <w:rPr>
                <w:rFonts w:ascii="Times New Roman" w:hAnsi="Times New Roman" w:cs="Times New Roman"/>
                <w:sz w:val="24"/>
                <w:szCs w:val="24"/>
              </w:rPr>
            </w:pPr>
            <w:r w:rsidRPr="00245A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E0820" w:rsidRPr="00245A2D">
              <w:rPr>
                <w:rFonts w:ascii="Times New Roman" w:hAnsi="Times New Roman" w:cs="Times New Roman"/>
                <w:sz w:val="24"/>
                <w:szCs w:val="24"/>
              </w:rPr>
              <w:t>Completed 12</w:t>
            </w:r>
            <w:r w:rsidR="00174EDF" w:rsidRPr="00245A2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 in</w:t>
            </w:r>
            <w:r w:rsidR="00FE0820" w:rsidRPr="00245A2D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  <w:r w:rsidR="00B05D63" w:rsidRPr="00245A2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95CF55F" w14:textId="4F98207E" w:rsidR="00036450" w:rsidRPr="00245A2D" w:rsidRDefault="00E82EAD" w:rsidP="00B359E4">
            <w:pPr>
              <w:pStyle w:val="Date"/>
              <w:rPr>
                <w:rFonts w:ascii="Times New Roman" w:hAnsi="Times New Roman" w:cs="Times New Roman"/>
                <w:sz w:val="24"/>
                <w:szCs w:val="24"/>
              </w:rPr>
            </w:pPr>
            <w:r w:rsidRPr="00245A2D">
              <w:rPr>
                <w:rFonts w:ascii="Times New Roman" w:hAnsi="Times New Roman" w:cs="Times New Roman"/>
                <w:sz w:val="24"/>
                <w:szCs w:val="24"/>
              </w:rPr>
              <w:t>English, Sanskrit, Math</w:t>
            </w:r>
            <w:r w:rsidR="009B4C18" w:rsidRPr="00245A2D">
              <w:rPr>
                <w:rFonts w:ascii="Times New Roman" w:hAnsi="Times New Roman" w:cs="Times New Roman"/>
                <w:sz w:val="24"/>
                <w:szCs w:val="24"/>
              </w:rPr>
              <w:t>ematics</w:t>
            </w:r>
            <w:r w:rsidRPr="00245A2D">
              <w:rPr>
                <w:rFonts w:ascii="Times New Roman" w:hAnsi="Times New Roman" w:cs="Times New Roman"/>
                <w:sz w:val="24"/>
                <w:szCs w:val="24"/>
              </w:rPr>
              <w:t xml:space="preserve">(A), </w:t>
            </w:r>
            <w:r w:rsidR="009B4C18" w:rsidRPr="00245A2D">
              <w:rPr>
                <w:rFonts w:ascii="Times New Roman" w:hAnsi="Times New Roman" w:cs="Times New Roman"/>
                <w:sz w:val="24"/>
                <w:szCs w:val="24"/>
              </w:rPr>
              <w:t>Mathematics(B), Physics, Chemistry.</w:t>
            </w:r>
            <w:r w:rsidR="00FE0820" w:rsidRPr="00245A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E3E376C" w14:textId="31D5B46D" w:rsidR="00036450" w:rsidRPr="00245A2D" w:rsidRDefault="00092FE5" w:rsidP="00036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A2D">
              <w:rPr>
                <w:rFonts w:ascii="Times New Roman" w:hAnsi="Times New Roman" w:cs="Times New Roman"/>
                <w:sz w:val="24"/>
                <w:szCs w:val="24"/>
              </w:rPr>
              <w:t>GPA in 12</w:t>
            </w:r>
            <w:r w:rsidRPr="00245A2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245A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74EDF" w:rsidRPr="00245A2D">
              <w:rPr>
                <w:rFonts w:ascii="Times New Roman" w:hAnsi="Times New Roman" w:cs="Times New Roman"/>
                <w:sz w:val="24"/>
                <w:szCs w:val="24"/>
              </w:rPr>
              <w:t>was 86.4%</w:t>
            </w:r>
            <w:r w:rsidR="00F057F3" w:rsidRPr="00245A2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8EAF5B7" w14:textId="77777777" w:rsidR="00EA1778" w:rsidRPr="00245A2D" w:rsidRDefault="00EA1778" w:rsidP="000364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7DF6E7" w14:textId="18FCC136" w:rsidR="00EA1778" w:rsidRPr="00245A2D" w:rsidRDefault="00EA1778" w:rsidP="000364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5A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Icfai </w:t>
            </w:r>
            <w:r w:rsidR="007A1D03" w:rsidRPr="00245A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 university</w:t>
            </w:r>
          </w:p>
          <w:p w14:paraId="436B0774" w14:textId="5DE1931D" w:rsidR="007A1D03" w:rsidRPr="00245A2D" w:rsidRDefault="007A1D03" w:rsidP="00036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A2D">
              <w:rPr>
                <w:rFonts w:ascii="Times New Roman" w:hAnsi="Times New Roman" w:cs="Times New Roman"/>
                <w:sz w:val="24"/>
                <w:szCs w:val="24"/>
              </w:rPr>
              <w:t>Pursuing B. tech</w:t>
            </w:r>
            <w:r w:rsidR="00F057F3" w:rsidRPr="00245A2D">
              <w:rPr>
                <w:rFonts w:ascii="Times New Roman" w:hAnsi="Times New Roman" w:cs="Times New Roman"/>
                <w:sz w:val="24"/>
                <w:szCs w:val="24"/>
              </w:rPr>
              <w:t xml:space="preserve"> form 2021 to Present.</w:t>
            </w:r>
          </w:p>
          <w:p w14:paraId="0F79DD38" w14:textId="77777777" w:rsidR="00DA5EDC" w:rsidRDefault="00DA5EDC" w:rsidP="00036450">
            <w:pPr>
              <w:pStyle w:val="Heading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E0F205" w14:textId="7AD3192D" w:rsidR="00036450" w:rsidRDefault="003B073F" w:rsidP="00036450">
            <w:pPr>
              <w:pStyle w:val="Heading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EXPERIENCE</w:t>
            </w:r>
          </w:p>
          <w:p w14:paraId="721CEE5F" w14:textId="44FB0B23" w:rsidR="004D3011" w:rsidRPr="001E4FD1" w:rsidRDefault="00325D9D" w:rsidP="00036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4FD1">
              <w:rPr>
                <w:rFonts w:ascii="Times New Roman" w:hAnsi="Times New Roman" w:cs="Times New Roman"/>
                <w:sz w:val="24"/>
                <w:szCs w:val="24"/>
              </w:rPr>
              <w:t>No experience as of now, but did projec</w:t>
            </w:r>
            <w:r w:rsidR="005E1C45" w:rsidRPr="001E4FD1">
              <w:rPr>
                <w:rFonts w:ascii="Times New Roman" w:hAnsi="Times New Roman" w:cs="Times New Roman"/>
                <w:sz w:val="24"/>
                <w:szCs w:val="24"/>
              </w:rPr>
              <w:t xml:space="preserve">t on creating website for health care in which patients can </w:t>
            </w:r>
            <w:r w:rsidR="004F635D" w:rsidRPr="001E4FD1">
              <w:rPr>
                <w:rFonts w:ascii="Times New Roman" w:hAnsi="Times New Roman" w:cs="Times New Roman"/>
                <w:sz w:val="24"/>
                <w:szCs w:val="24"/>
              </w:rPr>
              <w:t xml:space="preserve">book an appointment in website, and contact the </w:t>
            </w:r>
            <w:r w:rsidR="00485DAF" w:rsidRPr="001E4FD1">
              <w:rPr>
                <w:rFonts w:ascii="Times New Roman" w:hAnsi="Times New Roman" w:cs="Times New Roman"/>
                <w:sz w:val="24"/>
                <w:szCs w:val="24"/>
              </w:rPr>
              <w:t xml:space="preserve">specialized </w:t>
            </w:r>
            <w:r w:rsidR="004F635D" w:rsidRPr="001E4FD1"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  <w:r w:rsidR="00485DAF" w:rsidRPr="001E4FD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B403E" w:rsidRPr="001E4FD1">
              <w:rPr>
                <w:rFonts w:ascii="Times New Roman" w:hAnsi="Times New Roman" w:cs="Times New Roman"/>
                <w:sz w:val="24"/>
                <w:szCs w:val="24"/>
              </w:rPr>
              <w:t>and can get information on particular services that are provided</w:t>
            </w:r>
            <w:r w:rsidR="001E4FD1" w:rsidRPr="001E4FD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6591B7B" w14:textId="77777777" w:rsidR="00DA5EDC" w:rsidRDefault="00DA5EDC" w:rsidP="00E9684B">
            <w:pPr>
              <w:pStyle w:val="Heading2"/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F1A826" w14:textId="7187191D" w:rsidR="00036450" w:rsidRPr="00245A2D" w:rsidRDefault="00E9684B" w:rsidP="00E9684B">
            <w:pPr>
              <w:pStyle w:val="Heading2"/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45A2D">
              <w:rPr>
                <w:rFonts w:ascii="Times New Roman" w:hAnsi="Times New Roman" w:cs="Times New Roman"/>
                <w:sz w:val="24"/>
                <w:szCs w:val="24"/>
              </w:rPr>
              <w:t xml:space="preserve">ADDITIONAL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669594239"/>
                <w:placeholder>
                  <w:docPart w:val="A13D39D96ABB40249136A8CCF83777D4"/>
                </w:placeholder>
                <w:temporary/>
                <w:showingPlcHdr/>
                <w15:appearance w15:val="hidden"/>
              </w:sdtPr>
              <w:sdtEndPr/>
              <w:sdtContent>
                <w:r w:rsidR="00180329" w:rsidRPr="00245A2D">
                  <w:rPr>
                    <w:rStyle w:val="Heading2Char"/>
                    <w:rFonts w:ascii="Times New Roman" w:hAnsi="Times New Roman" w:cs="Times New Roman"/>
                    <w:b/>
                    <w:bCs/>
                    <w:caps/>
                    <w:sz w:val="24"/>
                    <w:szCs w:val="24"/>
                  </w:rPr>
                  <w:t>SKILLS</w:t>
                </w:r>
              </w:sdtContent>
            </w:sdt>
            <w:r w:rsidRPr="00245A2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162BB9E2" w14:textId="77777777" w:rsidR="00036450" w:rsidRPr="00245A2D" w:rsidRDefault="00023611" w:rsidP="004D3011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245A2D"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4"/>
                <w:szCs w:val="24"/>
              </w:rPr>
              <w:t>Languages:</w:t>
            </w:r>
            <w:r w:rsidR="00B52558" w:rsidRPr="00245A2D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English(Fluent), Telugu(Native).</w:t>
            </w:r>
          </w:p>
          <w:p w14:paraId="03CC9A8B" w14:textId="7AD0D045" w:rsidR="009D262E" w:rsidRPr="00245A2D" w:rsidRDefault="009D262E" w:rsidP="004D301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245A2D"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4"/>
                <w:szCs w:val="24"/>
              </w:rPr>
              <w:t xml:space="preserve">Microsoft Office: </w:t>
            </w:r>
            <w:r w:rsidR="00152C8B" w:rsidRPr="00245A2D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Proficient </w:t>
            </w:r>
            <w:r w:rsidR="00F85C36" w:rsidRPr="00245A2D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in Word, Excel, Power Point.</w:t>
            </w:r>
          </w:p>
        </w:tc>
      </w:tr>
    </w:tbl>
    <w:p w14:paraId="5CDE585D" w14:textId="6B38A598" w:rsidR="0043117B" w:rsidRDefault="006300A1" w:rsidP="000C45FF">
      <w:pPr>
        <w:tabs>
          <w:tab w:val="left" w:pos="990"/>
        </w:tabs>
      </w:pPr>
    </w:p>
    <w:sectPr w:rsidR="0043117B" w:rsidSect="000C45F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71221" w14:textId="77777777" w:rsidR="00DD2379" w:rsidRDefault="00DD2379" w:rsidP="000C45FF">
      <w:r>
        <w:separator/>
      </w:r>
    </w:p>
  </w:endnote>
  <w:endnote w:type="continuationSeparator" w:id="0">
    <w:p w14:paraId="70F340BD" w14:textId="77777777" w:rsidR="00DD2379" w:rsidRDefault="00DD2379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A59DF" w14:textId="77777777" w:rsidR="00DD2379" w:rsidRDefault="00DD2379" w:rsidP="000C45FF">
      <w:r>
        <w:separator/>
      </w:r>
    </w:p>
  </w:footnote>
  <w:footnote w:type="continuationSeparator" w:id="0">
    <w:p w14:paraId="3480DFFB" w14:textId="77777777" w:rsidR="00DD2379" w:rsidRDefault="00DD2379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59AA0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0B26F57" wp14:editId="7866328C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47D81"/>
    <w:multiLevelType w:val="multilevel"/>
    <w:tmpl w:val="226A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9378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379"/>
    <w:rsid w:val="00023611"/>
    <w:rsid w:val="00036450"/>
    <w:rsid w:val="00092FE5"/>
    <w:rsid w:val="00094499"/>
    <w:rsid w:val="000978C5"/>
    <w:rsid w:val="000C45FF"/>
    <w:rsid w:val="000D738C"/>
    <w:rsid w:val="000E3FD1"/>
    <w:rsid w:val="00112054"/>
    <w:rsid w:val="001317D8"/>
    <w:rsid w:val="001525E1"/>
    <w:rsid w:val="00152C8B"/>
    <w:rsid w:val="00174EDF"/>
    <w:rsid w:val="00180329"/>
    <w:rsid w:val="0019001F"/>
    <w:rsid w:val="00191D6F"/>
    <w:rsid w:val="001A74A5"/>
    <w:rsid w:val="001B2ABD"/>
    <w:rsid w:val="001C50E4"/>
    <w:rsid w:val="001C7577"/>
    <w:rsid w:val="001E0391"/>
    <w:rsid w:val="001E1759"/>
    <w:rsid w:val="001E4FD1"/>
    <w:rsid w:val="001F1ECC"/>
    <w:rsid w:val="002400EB"/>
    <w:rsid w:val="00245A2D"/>
    <w:rsid w:val="00256CF7"/>
    <w:rsid w:val="00281FD5"/>
    <w:rsid w:val="002B750B"/>
    <w:rsid w:val="0030481B"/>
    <w:rsid w:val="003156FC"/>
    <w:rsid w:val="003254B5"/>
    <w:rsid w:val="00325D9D"/>
    <w:rsid w:val="00347733"/>
    <w:rsid w:val="00353DEC"/>
    <w:rsid w:val="0037121F"/>
    <w:rsid w:val="00381321"/>
    <w:rsid w:val="003910D8"/>
    <w:rsid w:val="003A6B7D"/>
    <w:rsid w:val="003B06CA"/>
    <w:rsid w:val="003B073F"/>
    <w:rsid w:val="003F736C"/>
    <w:rsid w:val="00404898"/>
    <w:rsid w:val="004071FC"/>
    <w:rsid w:val="00445947"/>
    <w:rsid w:val="00445AB1"/>
    <w:rsid w:val="004813B3"/>
    <w:rsid w:val="00485DAF"/>
    <w:rsid w:val="00496591"/>
    <w:rsid w:val="004C63E4"/>
    <w:rsid w:val="004D3011"/>
    <w:rsid w:val="004F635D"/>
    <w:rsid w:val="00507FDA"/>
    <w:rsid w:val="00517DE5"/>
    <w:rsid w:val="005262AC"/>
    <w:rsid w:val="00564FBE"/>
    <w:rsid w:val="005E1C45"/>
    <w:rsid w:val="005E39D5"/>
    <w:rsid w:val="00600670"/>
    <w:rsid w:val="00617894"/>
    <w:rsid w:val="0062123A"/>
    <w:rsid w:val="006422A6"/>
    <w:rsid w:val="00646E75"/>
    <w:rsid w:val="006771D0"/>
    <w:rsid w:val="006B2CB2"/>
    <w:rsid w:val="006B403E"/>
    <w:rsid w:val="006D299B"/>
    <w:rsid w:val="00715FCB"/>
    <w:rsid w:val="00743101"/>
    <w:rsid w:val="00764C9F"/>
    <w:rsid w:val="007775E1"/>
    <w:rsid w:val="007867A0"/>
    <w:rsid w:val="007927F5"/>
    <w:rsid w:val="00797529"/>
    <w:rsid w:val="007A1D03"/>
    <w:rsid w:val="007F4F4E"/>
    <w:rsid w:val="007F571E"/>
    <w:rsid w:val="00802CA0"/>
    <w:rsid w:val="00817B89"/>
    <w:rsid w:val="008C7ADC"/>
    <w:rsid w:val="009260CD"/>
    <w:rsid w:val="00940A66"/>
    <w:rsid w:val="00952C25"/>
    <w:rsid w:val="0097529D"/>
    <w:rsid w:val="009B4C18"/>
    <w:rsid w:val="009B677D"/>
    <w:rsid w:val="009D262E"/>
    <w:rsid w:val="00A106DB"/>
    <w:rsid w:val="00A2118D"/>
    <w:rsid w:val="00AD0A50"/>
    <w:rsid w:val="00AD76E2"/>
    <w:rsid w:val="00B05D63"/>
    <w:rsid w:val="00B20152"/>
    <w:rsid w:val="00B359E4"/>
    <w:rsid w:val="00B37C17"/>
    <w:rsid w:val="00B47AB0"/>
    <w:rsid w:val="00B52558"/>
    <w:rsid w:val="00B57D98"/>
    <w:rsid w:val="00B61C01"/>
    <w:rsid w:val="00B70850"/>
    <w:rsid w:val="00B840CC"/>
    <w:rsid w:val="00B963FE"/>
    <w:rsid w:val="00BB6C13"/>
    <w:rsid w:val="00C066B6"/>
    <w:rsid w:val="00C37BA1"/>
    <w:rsid w:val="00C4674C"/>
    <w:rsid w:val="00C506CF"/>
    <w:rsid w:val="00C66DD6"/>
    <w:rsid w:val="00C72BED"/>
    <w:rsid w:val="00C9578B"/>
    <w:rsid w:val="00CA337A"/>
    <w:rsid w:val="00CB0055"/>
    <w:rsid w:val="00D2522B"/>
    <w:rsid w:val="00D422DE"/>
    <w:rsid w:val="00D5459D"/>
    <w:rsid w:val="00DA1F4D"/>
    <w:rsid w:val="00DA5EDC"/>
    <w:rsid w:val="00DB7979"/>
    <w:rsid w:val="00DC1A43"/>
    <w:rsid w:val="00DD172A"/>
    <w:rsid w:val="00DD2379"/>
    <w:rsid w:val="00E25A26"/>
    <w:rsid w:val="00E4381A"/>
    <w:rsid w:val="00E5188C"/>
    <w:rsid w:val="00E55D74"/>
    <w:rsid w:val="00E744DC"/>
    <w:rsid w:val="00E82636"/>
    <w:rsid w:val="00E82EAD"/>
    <w:rsid w:val="00E9684B"/>
    <w:rsid w:val="00EA1778"/>
    <w:rsid w:val="00F057F3"/>
    <w:rsid w:val="00F2780B"/>
    <w:rsid w:val="00F60274"/>
    <w:rsid w:val="00F77FB9"/>
    <w:rsid w:val="00F82CEC"/>
    <w:rsid w:val="00F85C36"/>
    <w:rsid w:val="00FA4EDC"/>
    <w:rsid w:val="00FB068F"/>
    <w:rsid w:val="00FE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07F43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1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andha.archana21@ifheindia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cha\AppData\Local\Microsoft\Office\16.0\DTS\en-IN%7b16DB43A1-52A2-495D-8E50-D23283C06823%7d\%7bB37EE914-F5F1-4B99-A1BB-926DEE88F006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8812DCFED494153A759E8FD63E4B8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1333B-8293-4B05-997C-E8E30EF187C2}"/>
      </w:docPartPr>
      <w:docPartBody>
        <w:p w:rsidR="00000000" w:rsidRDefault="00425324">
          <w:pPr>
            <w:pStyle w:val="D8812DCFED494153A759E8FD63E4B808"/>
          </w:pPr>
          <w:r w:rsidRPr="00D5459D">
            <w:t>Profile</w:t>
          </w:r>
        </w:p>
      </w:docPartBody>
    </w:docPart>
    <w:docPart>
      <w:docPartPr>
        <w:name w:val="A57F58DEC9D64C96A20AF9ADDAF627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42867-8FEC-4EB7-92DE-313F4B2B9A0B}"/>
      </w:docPartPr>
      <w:docPartBody>
        <w:p w:rsidR="00000000" w:rsidRDefault="00425324">
          <w:pPr>
            <w:pStyle w:val="A57F58DEC9D64C96A20AF9ADDAF62732"/>
          </w:pPr>
          <w:r w:rsidRPr="00CB0055">
            <w:t>Contact</w:t>
          </w:r>
        </w:p>
      </w:docPartBody>
    </w:docPart>
    <w:docPart>
      <w:docPartPr>
        <w:name w:val="8E257589252C450E891277404B39D1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E13A1-7D8F-469C-82D8-A36DF095899A}"/>
      </w:docPartPr>
      <w:docPartBody>
        <w:p w:rsidR="00000000" w:rsidRDefault="00425324">
          <w:pPr>
            <w:pStyle w:val="8E257589252C450E891277404B39D120"/>
          </w:pPr>
          <w:r w:rsidRPr="004D3011">
            <w:t>PHONE:</w:t>
          </w:r>
        </w:p>
      </w:docPartBody>
    </w:docPart>
    <w:docPart>
      <w:docPartPr>
        <w:name w:val="1A7DF31C1BC245C490717BA52A011B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57D38-832C-4ABB-A1E7-B780EACA0087}"/>
      </w:docPartPr>
      <w:docPartBody>
        <w:p w:rsidR="00000000" w:rsidRDefault="00425324">
          <w:pPr>
            <w:pStyle w:val="1A7DF31C1BC245C490717BA52A011BA7"/>
          </w:pPr>
          <w:r w:rsidRPr="004D3011">
            <w:t>EMAIL:</w:t>
          </w:r>
        </w:p>
      </w:docPartBody>
    </w:docPart>
    <w:docPart>
      <w:docPartPr>
        <w:name w:val="708A182FD2184334B8716C760650EC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A082F7-11FE-4986-9120-378F51737E0C}"/>
      </w:docPartPr>
      <w:docPartBody>
        <w:p w:rsidR="00000000" w:rsidRDefault="00425324">
          <w:pPr>
            <w:pStyle w:val="708A182FD2184334B8716C760650ECDE"/>
          </w:pPr>
          <w:r w:rsidRPr="00036450">
            <w:t>EDUCATION</w:t>
          </w:r>
        </w:p>
      </w:docPartBody>
    </w:docPart>
    <w:docPart>
      <w:docPartPr>
        <w:name w:val="A13D39D96ABB40249136A8CCF83777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421806-1938-46A1-9F41-A861EF843BCB}"/>
      </w:docPartPr>
      <w:docPartBody>
        <w:p w:rsidR="00000000" w:rsidRDefault="00425324">
          <w:pPr>
            <w:pStyle w:val="A13D39D96ABB40249136A8CCF83777D4"/>
          </w:pPr>
          <w:r w:rsidRPr="00036450">
            <w:rPr>
              <w:rStyle w:val="Heading2Char"/>
            </w:rPr>
            <w:t>SKILLS</w:t>
          </w:r>
        </w:p>
      </w:docPartBody>
    </w:docPart>
    <w:docPart>
      <w:docPartPr>
        <w:name w:val="664E8EBF4BA14C64AC260861DC63B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3B6A84-866B-45EC-B871-036500C19E14}"/>
      </w:docPartPr>
      <w:docPartBody>
        <w:p w:rsidR="00000000" w:rsidRDefault="00425324" w:rsidP="00425324">
          <w:pPr>
            <w:pStyle w:val="664E8EBF4BA14C64AC260861DC63BC92"/>
          </w:pPr>
          <w:r w:rsidRPr="004D3011">
            <w:t>WEBSITE: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324"/>
    <w:rsid w:val="0042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931FE5BEF645098B8B92BF3CF18F65">
    <w:name w:val="18931FE5BEF645098B8B92BF3CF18F65"/>
  </w:style>
  <w:style w:type="paragraph" w:customStyle="1" w:styleId="CBFD7043BF3F431E89CCC7FF630C6CF4">
    <w:name w:val="CBFD7043BF3F431E89CCC7FF630C6CF4"/>
  </w:style>
  <w:style w:type="paragraph" w:customStyle="1" w:styleId="D8812DCFED494153A759E8FD63E4B808">
    <w:name w:val="D8812DCFED494153A759E8FD63E4B808"/>
  </w:style>
  <w:style w:type="paragraph" w:customStyle="1" w:styleId="6307EBD5DB3B47C9B20DC04EEAB84A6E">
    <w:name w:val="6307EBD5DB3B47C9B20DC04EEAB84A6E"/>
  </w:style>
  <w:style w:type="paragraph" w:customStyle="1" w:styleId="A57F58DEC9D64C96A20AF9ADDAF62732">
    <w:name w:val="A57F58DEC9D64C96A20AF9ADDAF62732"/>
  </w:style>
  <w:style w:type="paragraph" w:customStyle="1" w:styleId="8E257589252C450E891277404B39D120">
    <w:name w:val="8E257589252C450E891277404B39D120"/>
  </w:style>
  <w:style w:type="paragraph" w:customStyle="1" w:styleId="1E62C21AA87140BF9D42A0BEFBEF1074">
    <w:name w:val="1E62C21AA87140BF9D42A0BEFBEF1074"/>
  </w:style>
  <w:style w:type="paragraph" w:customStyle="1" w:styleId="906CB3858428472CA0561A2C5599B9A0">
    <w:name w:val="906CB3858428472CA0561A2C5599B9A0"/>
  </w:style>
  <w:style w:type="paragraph" w:customStyle="1" w:styleId="8FD0D659DE4143A29DB9470AB8DCF5A7">
    <w:name w:val="8FD0D659DE4143A29DB9470AB8DCF5A7"/>
  </w:style>
  <w:style w:type="paragraph" w:customStyle="1" w:styleId="1A7DF31C1BC245C490717BA52A011BA7">
    <w:name w:val="1A7DF31C1BC245C490717BA52A011BA7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196034E4498C4D2BAC8D9AD412E92350">
    <w:name w:val="196034E4498C4D2BAC8D9AD412E92350"/>
  </w:style>
  <w:style w:type="paragraph" w:customStyle="1" w:styleId="7E605DBC48A54EE09F813170A844BE33">
    <w:name w:val="7E605DBC48A54EE09F813170A844BE33"/>
  </w:style>
  <w:style w:type="paragraph" w:customStyle="1" w:styleId="BB290D66921140719472F040686F4B41">
    <w:name w:val="BB290D66921140719472F040686F4B41"/>
  </w:style>
  <w:style w:type="paragraph" w:customStyle="1" w:styleId="690FAE9BDEBB47D882188332C1A2BDEA">
    <w:name w:val="690FAE9BDEBB47D882188332C1A2BDEA"/>
  </w:style>
  <w:style w:type="paragraph" w:customStyle="1" w:styleId="1275D0358A52417AAE72B265ADA04535">
    <w:name w:val="1275D0358A52417AAE72B265ADA04535"/>
  </w:style>
  <w:style w:type="paragraph" w:customStyle="1" w:styleId="D5E3125158F8478591758686998E0659">
    <w:name w:val="D5E3125158F8478591758686998E0659"/>
  </w:style>
  <w:style w:type="paragraph" w:customStyle="1" w:styleId="708A182FD2184334B8716C760650ECDE">
    <w:name w:val="708A182FD2184334B8716C760650ECDE"/>
  </w:style>
  <w:style w:type="paragraph" w:customStyle="1" w:styleId="1EF0F3A784B84F94B49A7E50CA8EE540">
    <w:name w:val="1EF0F3A784B84F94B49A7E50CA8EE540"/>
  </w:style>
  <w:style w:type="paragraph" w:customStyle="1" w:styleId="15A1EBAC5F534E33AD3D74C06D019C64">
    <w:name w:val="15A1EBAC5F534E33AD3D74C06D019C64"/>
  </w:style>
  <w:style w:type="paragraph" w:customStyle="1" w:styleId="BC860EA3DF9547C591C1A803C83F51AA">
    <w:name w:val="BC860EA3DF9547C591C1A803C83F51AA"/>
  </w:style>
  <w:style w:type="paragraph" w:customStyle="1" w:styleId="5840872DC81E4F9DA68FA23DE5D182D3">
    <w:name w:val="5840872DC81E4F9DA68FA23DE5D182D3"/>
  </w:style>
  <w:style w:type="paragraph" w:customStyle="1" w:styleId="55033735C23D4DC5981377A0976DD921">
    <w:name w:val="55033735C23D4DC5981377A0976DD921"/>
  </w:style>
  <w:style w:type="paragraph" w:customStyle="1" w:styleId="DD324C0F2CEA45FB8006294287E74DAE">
    <w:name w:val="DD324C0F2CEA45FB8006294287E74DAE"/>
  </w:style>
  <w:style w:type="paragraph" w:customStyle="1" w:styleId="224457AB2A8A4418AD3BAC0874248DC9">
    <w:name w:val="224457AB2A8A4418AD3BAC0874248DC9"/>
  </w:style>
  <w:style w:type="paragraph" w:customStyle="1" w:styleId="AFCE867E031D41E1BDADEB0BE4435FD9">
    <w:name w:val="AFCE867E031D41E1BDADEB0BE4435FD9"/>
  </w:style>
  <w:style w:type="paragraph" w:customStyle="1" w:styleId="EBE72903AD4F4BDAB949FEDFD89E4C9D">
    <w:name w:val="EBE72903AD4F4BDAB949FEDFD89E4C9D"/>
  </w:style>
  <w:style w:type="paragraph" w:customStyle="1" w:styleId="AE5DFA76CB7342BCAFFE99DACA37EDDD">
    <w:name w:val="AE5DFA76CB7342BCAFFE99DACA37EDDD"/>
  </w:style>
  <w:style w:type="paragraph" w:customStyle="1" w:styleId="02B9E5A3B165491289F8A94E7D7754CF">
    <w:name w:val="02B9E5A3B165491289F8A94E7D7754CF"/>
  </w:style>
  <w:style w:type="paragraph" w:customStyle="1" w:styleId="048905638F22497F8C022795BCC6F03E">
    <w:name w:val="048905638F22497F8C022795BCC6F03E"/>
  </w:style>
  <w:style w:type="paragraph" w:customStyle="1" w:styleId="FCC8B645DE49437EAFEE0B2A5B43205D">
    <w:name w:val="FCC8B645DE49437EAFEE0B2A5B43205D"/>
  </w:style>
  <w:style w:type="paragraph" w:customStyle="1" w:styleId="5A4A2CDE292B4820A36967481923C88B">
    <w:name w:val="5A4A2CDE292B4820A36967481923C88B"/>
  </w:style>
  <w:style w:type="paragraph" w:customStyle="1" w:styleId="03505017A13B4F529B4241D9C75283E2">
    <w:name w:val="03505017A13B4F529B4241D9C75283E2"/>
  </w:style>
  <w:style w:type="paragraph" w:customStyle="1" w:styleId="F2555A15EEEB461ABA12788DC1146E6D">
    <w:name w:val="F2555A15EEEB461ABA12788DC1146E6D"/>
  </w:style>
  <w:style w:type="paragraph" w:customStyle="1" w:styleId="3959552D2D37417EAA29A98056621630">
    <w:name w:val="3959552D2D37417EAA29A98056621630"/>
  </w:style>
  <w:style w:type="paragraph" w:customStyle="1" w:styleId="C6EB35F0B8B247188D9E7DC7224664B6">
    <w:name w:val="C6EB35F0B8B247188D9E7DC7224664B6"/>
  </w:style>
  <w:style w:type="paragraph" w:customStyle="1" w:styleId="9602BD51E8BB4D5F8F5EC5A0CC925F50">
    <w:name w:val="9602BD51E8BB4D5F8F5EC5A0CC925F50"/>
  </w:style>
  <w:style w:type="paragraph" w:customStyle="1" w:styleId="E1C70E37F7CC40AAA4CA4070A0AF5644">
    <w:name w:val="E1C70E37F7CC40AAA4CA4070A0AF5644"/>
  </w:style>
  <w:style w:type="paragraph" w:customStyle="1" w:styleId="87B03E33F8C64D06B3AC81BFC4295CF0">
    <w:name w:val="87B03E33F8C64D06B3AC81BFC4295CF0"/>
  </w:style>
  <w:style w:type="paragraph" w:customStyle="1" w:styleId="76D6B2156A0645DF903BDBD2F33E2CC6">
    <w:name w:val="76D6B2156A0645DF903BDBD2F33E2CC6"/>
  </w:style>
  <w:style w:type="paragraph" w:customStyle="1" w:styleId="DE44E657FCF647FEB3CD80A32AE65197">
    <w:name w:val="DE44E657FCF647FEB3CD80A32AE65197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paragraph" w:customStyle="1" w:styleId="A13D39D96ABB40249136A8CCF83777D4">
    <w:name w:val="A13D39D96ABB40249136A8CCF83777D4"/>
  </w:style>
  <w:style w:type="paragraph" w:customStyle="1" w:styleId="664E8EBF4BA14C64AC260861DC63BC92">
    <w:name w:val="664E8EBF4BA14C64AC260861DC63BC92"/>
    <w:rsid w:val="004253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{B37EE914-F5F1-4B99-A1BB-926DEE88F006}tf00546271_win32</Template>
  <TotalTime>0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2023-06-16T07:02:00Z</dcterms:created>
  <dcterms:modified xsi:type="dcterms:W3CDTF">2023-06-16T07:02:00Z</dcterms:modified>
</cp:coreProperties>
</file>